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A85AD" w14:textId="0A69832D" w:rsidR="00C067C5" w:rsidRPr="008740EA" w:rsidRDefault="009648DC" w:rsidP="00D71B23">
      <w:pPr>
        <w:pStyle w:val="Title"/>
        <w:jc w:val="center"/>
        <w:rPr>
          <w:color w:val="auto"/>
        </w:rPr>
      </w:pPr>
      <w:r>
        <w:rPr>
          <w:color w:val="auto"/>
        </w:rPr>
        <w:t>Your Name</w:t>
      </w:r>
    </w:p>
    <w:p w14:paraId="548E58B2" w14:textId="0ACFBAB3" w:rsidR="00D71B23" w:rsidRDefault="009648DC" w:rsidP="00D71B23">
      <w:pPr>
        <w:pStyle w:val="ContactInfo"/>
        <w:jc w:val="center"/>
      </w:pPr>
      <w:r>
        <w:t>Address, City, ST, Zip Code</w:t>
      </w:r>
    </w:p>
    <w:p w14:paraId="7AC44E17" w14:textId="33482295" w:rsidR="008740EA" w:rsidRPr="00843164" w:rsidRDefault="009648DC" w:rsidP="00D71B23">
      <w:pPr>
        <w:pStyle w:val="ContactInfo"/>
        <w:jc w:val="center"/>
      </w:pPr>
      <w:r>
        <w:t>Phone, email</w:t>
      </w:r>
    </w:p>
    <w:p w14:paraId="76BDE4CF" w14:textId="763C6960" w:rsidR="00126049" w:rsidRPr="00843164" w:rsidRDefault="00126049" w:rsidP="00414463">
      <w:pPr>
        <w:pStyle w:val="Heading1"/>
      </w:pPr>
      <w:r w:rsidRPr="00843164">
        <w:t>Skills &amp; Abilities</w:t>
      </w:r>
    </w:p>
    <w:p w14:paraId="5C1E867D" w14:textId="46BE8B83" w:rsidR="007B0D47" w:rsidRDefault="00F7537E" w:rsidP="00843164">
      <w:r>
        <w:t xml:space="preserve">Proficient in C, Python, and Java. </w:t>
      </w:r>
    </w:p>
    <w:p w14:paraId="586AC9EB" w14:textId="11749DF5" w:rsidR="00F7537E" w:rsidRDefault="00F7537E" w:rsidP="00843164">
      <w:r>
        <w:t xml:space="preserve">Familiar with Android App </w:t>
      </w:r>
      <w:proofErr w:type="spellStart"/>
      <w:r>
        <w:t>Develop</w:t>
      </w:r>
      <w:r w:rsidR="008740EA">
        <w:t>e</w:t>
      </w:r>
      <w:r>
        <w:t>ment</w:t>
      </w:r>
      <w:proofErr w:type="spellEnd"/>
      <w:r>
        <w:t>, C#, and Swift</w:t>
      </w:r>
    </w:p>
    <w:p w14:paraId="3FF823E9" w14:textId="1DFB444A" w:rsidR="00F7537E" w:rsidRDefault="00F7537E" w:rsidP="00843164">
      <w:r>
        <w:t>Agile/Scrum Methodology</w:t>
      </w:r>
    </w:p>
    <w:p w14:paraId="4B7792E3" w14:textId="6F22DEA2" w:rsidR="00F7537E" w:rsidRDefault="00F7537E" w:rsidP="00843164">
      <w:r>
        <w:t>Strong decision</w:t>
      </w:r>
      <w:r w:rsidR="00414463">
        <w:t xml:space="preserve"> </w:t>
      </w:r>
      <w:r>
        <w:t>maker</w:t>
      </w:r>
    </w:p>
    <w:p w14:paraId="19F4D81B" w14:textId="6F7A56C1" w:rsidR="00F7537E" w:rsidRPr="00843164" w:rsidRDefault="00F7537E" w:rsidP="00843164">
      <w:r>
        <w:t>Data warehousing and analytics</w:t>
      </w:r>
    </w:p>
    <w:sdt>
      <w:sdtPr>
        <w:alias w:val="Experience heading:"/>
        <w:tag w:val="Experience heading:"/>
        <w:id w:val="899876606"/>
        <w:placeholder>
          <w:docPart w:val="A1D528A183CA4C598AC45122D038F8AA"/>
        </w:placeholder>
        <w:temporary/>
        <w:showingPlcHdr/>
        <w15:appearance w15:val="hidden"/>
      </w:sdtPr>
      <w:sdtEndPr/>
      <w:sdtContent>
        <w:p w14:paraId="254B8879" w14:textId="77777777" w:rsidR="00843164" w:rsidRPr="00843164" w:rsidRDefault="00843164" w:rsidP="00414463">
          <w:pPr>
            <w:pStyle w:val="Heading1"/>
          </w:pPr>
          <w:r w:rsidRPr="00843164">
            <w:t>Experience</w:t>
          </w:r>
        </w:p>
      </w:sdtContent>
    </w:sdt>
    <w:p w14:paraId="7B82A471" w14:textId="2348EABB" w:rsidR="00DD7AD6" w:rsidRDefault="00DD7AD6" w:rsidP="00DD7AD6">
      <w:pPr>
        <w:tabs>
          <w:tab w:val="right" w:pos="8460"/>
        </w:tabs>
      </w:pPr>
      <w:r>
        <w:t>Software Intern</w:t>
      </w:r>
      <w:r>
        <w:tab/>
        <w:t>May 2016 – October 2016</w:t>
      </w:r>
    </w:p>
    <w:p w14:paraId="0AC8A3E6" w14:textId="7564AE87" w:rsidR="007B0D47" w:rsidRPr="00414463" w:rsidRDefault="00DD7AD6" w:rsidP="00DD7AD6">
      <w:pPr>
        <w:tabs>
          <w:tab w:val="right" w:pos="8460"/>
        </w:tabs>
        <w:rPr>
          <w:i/>
        </w:rPr>
      </w:pPr>
      <w:r w:rsidRPr="00414463">
        <w:rPr>
          <w:rStyle w:val="Emphasis"/>
          <w:i w:val="0"/>
        </w:rPr>
        <w:t>Software Pro</w:t>
      </w:r>
      <w:r w:rsidR="00F7537E" w:rsidRPr="00414463">
        <w:rPr>
          <w:i/>
        </w:rPr>
        <w:tab/>
      </w:r>
      <w:r w:rsidR="00F7537E" w:rsidRPr="00414463">
        <w:rPr>
          <w:rStyle w:val="Emphasis"/>
          <w:i w:val="0"/>
        </w:rPr>
        <w:t xml:space="preserve"> Austin, Texas</w:t>
      </w:r>
    </w:p>
    <w:p w14:paraId="4E4460C2" w14:textId="3A0EB365" w:rsidR="007B0D47" w:rsidRDefault="00F7537E" w:rsidP="00DD7AD6">
      <w:pPr>
        <w:pStyle w:val="ListBullet"/>
        <w:tabs>
          <w:tab w:val="num" w:pos="1657"/>
          <w:tab w:val="right" w:pos="8460"/>
        </w:tabs>
      </w:pPr>
      <w:r>
        <w:t xml:space="preserve">Consulted regularly with customers on project status, proposals, and technical issues. </w:t>
      </w:r>
    </w:p>
    <w:p w14:paraId="1821FB19" w14:textId="435F1F14" w:rsidR="00F7537E" w:rsidRDefault="00F7537E" w:rsidP="00DD7AD6">
      <w:pPr>
        <w:pStyle w:val="ListBullet"/>
        <w:tabs>
          <w:tab w:val="num" w:pos="1657"/>
          <w:tab w:val="right" w:pos="8460"/>
        </w:tabs>
      </w:pPr>
      <w:r>
        <w:t>Prepared detailed reports on project specifications and activities</w:t>
      </w:r>
    </w:p>
    <w:p w14:paraId="33380A93" w14:textId="3FD861A9" w:rsidR="00F7537E" w:rsidRPr="00843164" w:rsidRDefault="00F7537E" w:rsidP="00DD7AD6">
      <w:pPr>
        <w:pStyle w:val="ListBullet"/>
        <w:tabs>
          <w:tab w:val="num" w:pos="1657"/>
          <w:tab w:val="right" w:pos="8460"/>
        </w:tabs>
      </w:pPr>
      <w:r>
        <w:t xml:space="preserve">Stored, retrieved, and manipulated data for close analysis of system </w:t>
      </w:r>
      <w:proofErr w:type="spellStart"/>
      <w:r>
        <w:t>capabilit</w:t>
      </w:r>
      <w:r w:rsidR="008740EA">
        <w:t>ys</w:t>
      </w:r>
      <w:proofErr w:type="spellEnd"/>
    </w:p>
    <w:p w14:paraId="1417FDF5" w14:textId="44E0BDC5" w:rsidR="00DD7AD6" w:rsidRDefault="00DD7AD6" w:rsidP="00DD7AD6">
      <w:pPr>
        <w:tabs>
          <w:tab w:val="right" w:pos="8460"/>
        </w:tabs>
      </w:pPr>
      <w:r>
        <w:t>Software Engineer</w:t>
      </w:r>
      <w:r>
        <w:tab/>
      </w:r>
      <w:r w:rsidRPr="00843164">
        <w:t xml:space="preserve"> </w:t>
      </w:r>
      <w:r>
        <w:t xml:space="preserve">September 2017 – </w:t>
      </w:r>
      <w:r w:rsidR="00414463">
        <w:t>Current</w:t>
      </w:r>
    </w:p>
    <w:p w14:paraId="77764C49" w14:textId="740AD90A" w:rsidR="00DD7AD6" w:rsidRPr="00414463" w:rsidRDefault="00DD7AD6" w:rsidP="00DD7AD6">
      <w:pPr>
        <w:tabs>
          <w:tab w:val="right" w:pos="8460"/>
        </w:tabs>
        <w:rPr>
          <w:rStyle w:val="Emphasis"/>
          <w:i w:val="0"/>
        </w:rPr>
      </w:pPr>
      <w:r w:rsidRPr="00414463">
        <w:rPr>
          <w:rStyle w:val="Emphasis"/>
          <w:i w:val="0"/>
        </w:rPr>
        <w:t>Fitness Solutions</w:t>
      </w:r>
      <w:r w:rsidRPr="00414463">
        <w:rPr>
          <w:i/>
        </w:rPr>
        <w:tab/>
      </w:r>
      <w:r w:rsidRPr="00414463">
        <w:rPr>
          <w:rStyle w:val="Emphasis"/>
          <w:i w:val="0"/>
        </w:rPr>
        <w:t xml:space="preserve"> Baltimore, </w:t>
      </w:r>
      <w:r w:rsidR="00414463">
        <w:rPr>
          <w:rStyle w:val="Emphasis"/>
          <w:i w:val="0"/>
        </w:rPr>
        <w:t>MD</w:t>
      </w:r>
    </w:p>
    <w:p w14:paraId="7F4B513A" w14:textId="6B2773E6" w:rsidR="00DD7AD6" w:rsidRDefault="00DD7AD6" w:rsidP="00DD7AD6">
      <w:pPr>
        <w:pStyle w:val="ListParagraph"/>
        <w:numPr>
          <w:ilvl w:val="0"/>
          <w:numId w:val="16"/>
        </w:numPr>
        <w:tabs>
          <w:tab w:val="right" w:pos="8460"/>
        </w:tabs>
      </w:pPr>
      <w:r>
        <w:t xml:space="preserve">Direct software design and </w:t>
      </w:r>
      <w:proofErr w:type="spellStart"/>
      <w:r>
        <w:t>develop</w:t>
      </w:r>
      <w:r w:rsidR="008740EA">
        <w:t>e</w:t>
      </w:r>
      <w:r>
        <w:t>ment</w:t>
      </w:r>
      <w:proofErr w:type="spellEnd"/>
      <w:r>
        <w:t xml:space="preserve"> while remaining focused on client needs. </w:t>
      </w:r>
    </w:p>
    <w:p w14:paraId="30391FA7" w14:textId="639620C9" w:rsidR="00DD7AD6" w:rsidRDefault="00DD7AD6" w:rsidP="00DD7AD6">
      <w:pPr>
        <w:pStyle w:val="ListParagraph"/>
        <w:numPr>
          <w:ilvl w:val="0"/>
          <w:numId w:val="16"/>
        </w:numPr>
        <w:tabs>
          <w:tab w:val="right" w:pos="8460"/>
        </w:tabs>
      </w:pPr>
      <w:r>
        <w:t xml:space="preserve">Collaborate closely with other team members to plan, design, and </w:t>
      </w:r>
      <w:proofErr w:type="spellStart"/>
      <w:r>
        <w:t>develop</w:t>
      </w:r>
      <w:r w:rsidR="008740EA">
        <w:t>e</w:t>
      </w:r>
      <w:proofErr w:type="spellEnd"/>
      <w:r>
        <w:t xml:space="preserve"> robust solutions. </w:t>
      </w:r>
    </w:p>
    <w:p w14:paraId="318A869E" w14:textId="0496FCBC" w:rsidR="00DD7AD6" w:rsidRDefault="00DD7AD6" w:rsidP="00DD7AD6">
      <w:pPr>
        <w:pStyle w:val="ListParagraph"/>
        <w:numPr>
          <w:ilvl w:val="0"/>
          <w:numId w:val="16"/>
        </w:numPr>
        <w:tabs>
          <w:tab w:val="right" w:pos="8460"/>
        </w:tabs>
      </w:pPr>
      <w:r>
        <w:t>Interface with business analysts, developers, and technical support to determine optimal specifications</w:t>
      </w:r>
    </w:p>
    <w:p w14:paraId="3F306504" w14:textId="14B2428A" w:rsidR="007B0D47" w:rsidRDefault="00DD7AD6" w:rsidP="00414463">
      <w:pPr>
        <w:pStyle w:val="ListParagraph"/>
        <w:numPr>
          <w:ilvl w:val="0"/>
          <w:numId w:val="16"/>
        </w:numPr>
        <w:tabs>
          <w:tab w:val="num" w:pos="1657"/>
          <w:tab w:val="right" w:pos="8460"/>
        </w:tabs>
      </w:pPr>
      <w:r>
        <w:t xml:space="preserve">Wrote maintainable and extensible code in a team environment. </w:t>
      </w:r>
    </w:p>
    <w:p w14:paraId="71824059" w14:textId="77777777" w:rsidR="008740EA" w:rsidRPr="00414463" w:rsidRDefault="008740EA" w:rsidP="008740EA">
      <w:pPr>
        <w:pStyle w:val="Heading1"/>
      </w:pPr>
      <w:r w:rsidRPr="00414463">
        <w:t>Objective</w:t>
      </w:r>
    </w:p>
    <w:p w14:paraId="15AF5E75" w14:textId="167CC9A8" w:rsidR="008740EA" w:rsidRPr="00843164" w:rsidRDefault="008740EA" w:rsidP="008740EA">
      <w:r>
        <w:t xml:space="preserve">To obtain a position that will allow me to use my programing, </w:t>
      </w:r>
      <w:proofErr w:type="spellStart"/>
      <w:r>
        <w:t>comunication</w:t>
      </w:r>
      <w:proofErr w:type="spellEnd"/>
      <w:r>
        <w:t xml:space="preserve">, and teamwork skills. I also seek a position with an opportunity to learn and </w:t>
      </w:r>
      <w:proofErr w:type="spellStart"/>
      <w:r>
        <w:t>develope</w:t>
      </w:r>
      <w:proofErr w:type="spellEnd"/>
      <w:r>
        <w:t xml:space="preserve"> new skills. </w:t>
      </w:r>
    </w:p>
    <w:sdt>
      <w:sdtPr>
        <w:alias w:val="Education heading:"/>
        <w:tag w:val="Education heading:"/>
        <w:id w:val="989682148"/>
        <w:placeholder>
          <w:docPart w:val="D25C57C75EBF4CC393DB1B132CAA92EE"/>
        </w:placeholder>
        <w:temporary/>
        <w:showingPlcHdr/>
        <w15:appearance w15:val="hidden"/>
      </w:sdtPr>
      <w:sdtEndPr/>
      <w:sdtContent>
        <w:p w14:paraId="6101CD77" w14:textId="77777777" w:rsidR="00843164" w:rsidRPr="00DD7AD6" w:rsidRDefault="00843164" w:rsidP="00414463">
          <w:pPr>
            <w:pStyle w:val="Heading1"/>
          </w:pPr>
          <w:r w:rsidRPr="00DD7AD6">
            <w:t>Education</w:t>
          </w:r>
        </w:p>
      </w:sdtContent>
    </w:sdt>
    <w:p w14:paraId="271EED53" w14:textId="21180F24" w:rsidR="00414463" w:rsidRDefault="00414463" w:rsidP="00DD7AD6">
      <w:pPr>
        <w:tabs>
          <w:tab w:val="left" w:pos="1657"/>
          <w:tab w:val="right" w:pos="8460"/>
        </w:tabs>
        <w:rPr>
          <w:color w:val="auto"/>
        </w:rPr>
      </w:pPr>
      <w:r w:rsidRPr="00414463">
        <w:rPr>
          <w:rStyle w:val="Emphasis"/>
          <w:i w:val="0"/>
        </w:rPr>
        <w:t>Temple University</w:t>
      </w:r>
      <w:r>
        <w:t xml:space="preserve"> </w:t>
      </w:r>
      <w:r>
        <w:tab/>
        <w:t>Philadelphia</w:t>
      </w:r>
      <w:r w:rsidR="00404EBF">
        <w:t>, PA</w:t>
      </w:r>
    </w:p>
    <w:p w14:paraId="63B9150F" w14:textId="1D4C9800" w:rsidR="00F7537E" w:rsidRPr="00414463" w:rsidRDefault="00F7537E" w:rsidP="00DD7AD6">
      <w:pPr>
        <w:tabs>
          <w:tab w:val="left" w:pos="1657"/>
          <w:tab w:val="right" w:pos="8460"/>
        </w:tabs>
        <w:rPr>
          <w:rStyle w:val="Emphasis"/>
          <w:i w:val="0"/>
        </w:rPr>
      </w:pPr>
      <w:r>
        <w:t>B.S. Computer Science</w:t>
      </w:r>
      <w:r w:rsidR="00414463">
        <w:tab/>
      </w:r>
      <w:r w:rsidR="00404EBF">
        <w:t>Ma</w:t>
      </w:r>
      <w:bookmarkStart w:id="0" w:name="_GoBack"/>
      <w:bookmarkEnd w:id="0"/>
      <w:r w:rsidR="00404EBF">
        <w:t xml:space="preserve">y </w:t>
      </w:r>
      <w:r w:rsidR="00414463">
        <w:t>2017</w:t>
      </w:r>
    </w:p>
    <w:p w14:paraId="55ACB360" w14:textId="5606EBF1" w:rsidR="00F7537E" w:rsidRPr="00414463" w:rsidRDefault="00F7537E" w:rsidP="00DD7AD6">
      <w:pPr>
        <w:pStyle w:val="ListParagraph"/>
        <w:numPr>
          <w:ilvl w:val="0"/>
          <w:numId w:val="15"/>
        </w:numPr>
        <w:tabs>
          <w:tab w:val="left" w:pos="1657"/>
          <w:tab w:val="right" w:pos="8460"/>
        </w:tabs>
        <w:rPr>
          <w:iCs/>
          <w:color w:val="404040" w:themeColor="text1" w:themeTint="BF"/>
        </w:rPr>
      </w:pPr>
      <w:r w:rsidRPr="00414463">
        <w:rPr>
          <w:iCs/>
          <w:color w:val="404040" w:themeColor="text1" w:themeTint="BF"/>
        </w:rPr>
        <w:lastRenderedPageBreak/>
        <w:t>GPA 3.74, Honors</w:t>
      </w:r>
    </w:p>
    <w:sdt>
      <w:sdtPr>
        <w:alias w:val="Communication heading:"/>
        <w:tag w:val="Communication heading:"/>
        <w:id w:val="1856458219"/>
        <w:placeholder>
          <w:docPart w:val="282D768810A749CE98431346DA8DCBC6"/>
        </w:placeholder>
        <w:temporary/>
        <w:showingPlcHdr/>
        <w15:appearance w15:val="hidden"/>
      </w:sdtPr>
      <w:sdtEndPr/>
      <w:sdtContent>
        <w:p w14:paraId="21CDCCCE" w14:textId="77777777" w:rsidR="00126049" w:rsidRPr="00DD7AD6" w:rsidRDefault="00126049" w:rsidP="00414463">
          <w:pPr>
            <w:pStyle w:val="Heading1"/>
          </w:pPr>
          <w:r w:rsidRPr="00DD7AD6">
            <w:t>Communication</w:t>
          </w:r>
        </w:p>
      </w:sdtContent>
    </w:sdt>
    <w:p w14:paraId="50650A86" w14:textId="3D1E7C3F" w:rsidR="007B0D47" w:rsidRDefault="00414463" w:rsidP="00DD7AD6">
      <w:pPr>
        <w:tabs>
          <w:tab w:val="right" w:pos="8460"/>
        </w:tabs>
      </w:pPr>
      <w:r>
        <w:t xml:space="preserve">Represented and spoke on behalf of Fitness Solutions at several conferences. </w:t>
      </w:r>
    </w:p>
    <w:p w14:paraId="31D20D88" w14:textId="7372C7CE" w:rsidR="00126049" w:rsidRPr="00843164" w:rsidRDefault="00126049" w:rsidP="00414463">
      <w:pPr>
        <w:pStyle w:val="Heading1"/>
      </w:pPr>
      <w:r w:rsidRPr="00843164">
        <w:t>Leadership</w:t>
      </w:r>
    </w:p>
    <w:p w14:paraId="5017CFBB" w14:textId="54F6649B" w:rsidR="007B0D47" w:rsidRPr="00843164" w:rsidRDefault="00414463" w:rsidP="00DD7AD6">
      <w:pPr>
        <w:tabs>
          <w:tab w:val="right" w:pos="8460"/>
        </w:tabs>
      </w:pPr>
      <w:r>
        <w:t xml:space="preserve">Chaired the Phi Gamma annual fundraiser event. Raised record-breaking amount. </w:t>
      </w:r>
    </w:p>
    <w:p w14:paraId="676F4AEF" w14:textId="77777777" w:rsidR="00260D3F" w:rsidRPr="00843164" w:rsidRDefault="00260D3F" w:rsidP="00F25533"/>
    <w:sectPr w:rsidR="00260D3F" w:rsidRPr="00843164" w:rsidSect="008740EA">
      <w:footerReference w:type="default" r:id="rId10"/>
      <w:pgSz w:w="12240" w:h="15840"/>
      <w:pgMar w:top="1440" w:right="2880" w:bottom="1440" w:left="28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4B187" w14:textId="77777777" w:rsidR="005E0274" w:rsidRDefault="005E0274">
      <w:pPr>
        <w:spacing w:after="0"/>
      </w:pPr>
      <w:r>
        <w:separator/>
      </w:r>
    </w:p>
    <w:p w14:paraId="63DB49E7" w14:textId="77777777" w:rsidR="005E0274" w:rsidRDefault="005E0274"/>
  </w:endnote>
  <w:endnote w:type="continuationSeparator" w:id="0">
    <w:p w14:paraId="4DF1E44E" w14:textId="77777777" w:rsidR="005E0274" w:rsidRDefault="005E0274">
      <w:pPr>
        <w:spacing w:after="0"/>
      </w:pPr>
      <w:r>
        <w:continuationSeparator/>
      </w:r>
    </w:p>
    <w:p w14:paraId="53D07434" w14:textId="77777777" w:rsidR="005E0274" w:rsidRDefault="005E02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62FCD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45DBD" w14:textId="77777777" w:rsidR="005E0274" w:rsidRDefault="005E0274">
      <w:pPr>
        <w:spacing w:after="0"/>
      </w:pPr>
      <w:r>
        <w:separator/>
      </w:r>
    </w:p>
    <w:p w14:paraId="470CF01B" w14:textId="77777777" w:rsidR="005E0274" w:rsidRDefault="005E0274"/>
  </w:footnote>
  <w:footnote w:type="continuationSeparator" w:id="0">
    <w:p w14:paraId="5A657E8B" w14:textId="77777777" w:rsidR="005E0274" w:rsidRDefault="005E0274">
      <w:pPr>
        <w:spacing w:after="0"/>
      </w:pPr>
      <w:r>
        <w:continuationSeparator/>
      </w:r>
    </w:p>
    <w:p w14:paraId="02B474F0" w14:textId="77777777" w:rsidR="005E0274" w:rsidRDefault="005E02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AA12B60"/>
    <w:multiLevelType w:val="hybridMultilevel"/>
    <w:tmpl w:val="FB0CBE5A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30CA5"/>
    <w:multiLevelType w:val="hybridMultilevel"/>
    <w:tmpl w:val="25385616"/>
    <w:lvl w:ilvl="0" w:tplc="27240B3A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404"/>
        </w:tabs>
        <w:ind w:left="404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47"/>
    <w:rsid w:val="000C0CA7"/>
    <w:rsid w:val="000F2762"/>
    <w:rsid w:val="00126049"/>
    <w:rsid w:val="0014523F"/>
    <w:rsid w:val="00254924"/>
    <w:rsid w:val="002563E8"/>
    <w:rsid w:val="00260D3F"/>
    <w:rsid w:val="002A2A27"/>
    <w:rsid w:val="00404EBF"/>
    <w:rsid w:val="00414463"/>
    <w:rsid w:val="004827F9"/>
    <w:rsid w:val="005E0274"/>
    <w:rsid w:val="005F31EC"/>
    <w:rsid w:val="00650306"/>
    <w:rsid w:val="00693B17"/>
    <w:rsid w:val="006E74E8"/>
    <w:rsid w:val="00762CE4"/>
    <w:rsid w:val="00797C46"/>
    <w:rsid w:val="007B0D47"/>
    <w:rsid w:val="00843164"/>
    <w:rsid w:val="00854E7D"/>
    <w:rsid w:val="008551F7"/>
    <w:rsid w:val="008740EA"/>
    <w:rsid w:val="008B5DC0"/>
    <w:rsid w:val="008C4233"/>
    <w:rsid w:val="00931654"/>
    <w:rsid w:val="009648DC"/>
    <w:rsid w:val="00A82DCC"/>
    <w:rsid w:val="00B1114B"/>
    <w:rsid w:val="00B24E5D"/>
    <w:rsid w:val="00B854FF"/>
    <w:rsid w:val="00B94644"/>
    <w:rsid w:val="00C02E26"/>
    <w:rsid w:val="00C067C5"/>
    <w:rsid w:val="00C154FA"/>
    <w:rsid w:val="00CC05D9"/>
    <w:rsid w:val="00CD7582"/>
    <w:rsid w:val="00D0020C"/>
    <w:rsid w:val="00D06E8C"/>
    <w:rsid w:val="00D65641"/>
    <w:rsid w:val="00D71B23"/>
    <w:rsid w:val="00D81F4E"/>
    <w:rsid w:val="00DB407D"/>
    <w:rsid w:val="00DD7AD6"/>
    <w:rsid w:val="00E722A2"/>
    <w:rsid w:val="00E76367"/>
    <w:rsid w:val="00F25533"/>
    <w:rsid w:val="00F6077F"/>
    <w:rsid w:val="00F63B5F"/>
    <w:rsid w:val="00F7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AFB1"/>
  <w15:chartTrackingRefBased/>
  <w15:docId w15:val="{A259FCAE-C46C-4CEE-9017-EEE5817D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AD6"/>
  </w:style>
  <w:style w:type="paragraph" w:styleId="Heading1">
    <w:name w:val="heading 1"/>
    <w:basedOn w:val="Normal"/>
    <w:link w:val="Heading1Char"/>
    <w:uiPriority w:val="3"/>
    <w:qFormat/>
    <w:rsid w:val="00414463"/>
    <w:pPr>
      <w:keepNext/>
      <w:keepLines/>
      <w:pBdr>
        <w:bottom w:val="double" w:sz="2" w:space="1" w:color="595959" w:themeColor="text1" w:themeTint="A6"/>
      </w:pBdr>
      <w:spacing w:before="36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9230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4D160F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4D160F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414463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34817" w:themeColor="accent1" w:shadow="1"/>
        <w:left w:val="single" w:sz="2" w:space="10" w:color="D34817" w:themeColor="accent1" w:shadow="1"/>
        <w:bottom w:val="single" w:sz="2" w:space="10" w:color="D34817" w:themeColor="accent1" w:shadow="1"/>
        <w:right w:val="single" w:sz="2" w:space="10" w:color="D34817" w:themeColor="accent1" w:shadow="1"/>
      </w:pBdr>
      <w:ind w:left="1152" w:right="1152"/>
    </w:pPr>
    <w:rPr>
      <w:rFonts w:eastAsiaTheme="minorEastAsia"/>
      <w:i/>
      <w:iCs/>
      <w:color w:val="69230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69646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</w:rPr>
      <w:tblPr/>
      <w:tcPr>
        <w:shd w:val="clear" w:color="auto" w:fill="E99C9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9C9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</w:rPr>
      <w:tblPr/>
      <w:tcPr>
        <w:shd w:val="clear" w:color="auto" w:fill="D7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</w:rPr>
      <w:tblPr/>
      <w:tcPr>
        <w:shd w:val="clear" w:color="auto" w:fill="D3CDC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DC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</w:rPr>
      <w:tblPr/>
      <w:tcPr>
        <w:shd w:val="clear" w:color="auto" w:fill="D0BC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C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3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4E40" w:themeFill="accent4" w:themeFillShade="CC"/>
      </w:tcPr>
    </w:tblStylePr>
    <w:tblStylePr w:type="lastRow">
      <w:rPr>
        <w:b/>
        <w:bCs/>
        <w:color w:val="774E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7252" w:themeFill="accent3" w:themeFillShade="CC"/>
      </w:tcPr>
    </w:tblStylePr>
    <w:tblStylePr w:type="lastRow">
      <w:rPr>
        <w:b/>
        <w:bCs/>
        <w:color w:val="83725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2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4A4A" w:themeFill="accent6" w:themeFillShade="CC"/>
      </w:tcPr>
    </w:tblStylePr>
    <w:tblStylePr w:type="lastRow">
      <w:rPr>
        <w:b/>
        <w:bCs/>
        <w:color w:val="6A4A4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2A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2A0D" w:themeColor="accent1" w:themeShade="99"/>
          <w:insideV w:val="nil"/>
        </w:tcBorders>
        <w:shd w:val="clear" w:color="auto" w:fill="7E2A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2A0D" w:themeFill="accent1" w:themeFillShade="99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19F8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A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A12" w:themeColor="accent2" w:themeShade="99"/>
          <w:insideV w:val="nil"/>
        </w:tcBorders>
        <w:shd w:val="clear" w:color="auto" w:fill="5C1A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A12" w:themeFill="accent2" w:themeFillShade="99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4847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56251" w:themeColor="accent4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55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553D" w:themeColor="accent3" w:themeShade="99"/>
          <w:insideV w:val="nil"/>
        </w:tcBorders>
        <w:shd w:val="clear" w:color="auto" w:fill="6255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553D" w:themeFill="accent3" w:themeFillShade="99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28E6A" w:themeColor="accent3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3A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3A30" w:themeColor="accent4" w:themeShade="99"/>
          <w:insideV w:val="nil"/>
        </w:tcBorders>
        <w:shd w:val="clear" w:color="auto" w:fill="593A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A30" w:themeFill="accent4" w:themeFillShade="99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CD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18485" w:themeColor="accent5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7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737" w:themeColor="accent6" w:themeShade="99"/>
          <w:insideV w:val="nil"/>
        </w:tcBorders>
        <w:shd w:val="clear" w:color="auto" w:fill="4F37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737" w:themeFill="accent6" w:themeFillShade="99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C4ABA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3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30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49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E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54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9230B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3CDCE" w:themeColor="accent5" w:themeTint="66"/>
        <w:left w:val="single" w:sz="4" w:space="0" w:color="D3CDCE" w:themeColor="accent5" w:themeTint="66"/>
        <w:bottom w:val="single" w:sz="4" w:space="0" w:color="D3CDCE" w:themeColor="accent5" w:themeTint="66"/>
        <w:right w:val="single" w:sz="4" w:space="0" w:color="D3CDCE" w:themeColor="accent5" w:themeTint="66"/>
        <w:insideH w:val="single" w:sz="4" w:space="0" w:color="D3CDCE" w:themeColor="accent5" w:themeTint="66"/>
        <w:insideV w:val="single" w:sz="4" w:space="0" w:color="D3CDC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0BCBC" w:themeColor="accent6" w:themeTint="66"/>
        <w:left w:val="single" w:sz="4" w:space="0" w:color="D0BCBC" w:themeColor="accent6" w:themeTint="66"/>
        <w:bottom w:val="single" w:sz="4" w:space="0" w:color="D0BCBC" w:themeColor="accent6" w:themeTint="66"/>
        <w:right w:val="single" w:sz="4" w:space="0" w:color="D0BCBC" w:themeColor="accent6" w:themeTint="66"/>
        <w:insideH w:val="single" w:sz="4" w:space="0" w:color="D0BCBC" w:themeColor="accent6" w:themeTint="66"/>
        <w:insideV w:val="single" w:sz="4" w:space="0" w:color="D0BC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7BBA5" w:themeColor="accent3" w:themeTint="99"/>
        <w:bottom w:val="single" w:sz="2" w:space="0" w:color="C7BBA5" w:themeColor="accent3" w:themeTint="99"/>
        <w:insideH w:val="single" w:sz="2" w:space="0" w:color="C7BBA5" w:themeColor="accent3" w:themeTint="99"/>
        <w:insideV w:val="single" w:sz="2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BBA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39E92" w:themeColor="accent4" w:themeTint="99"/>
        <w:bottom w:val="single" w:sz="2" w:space="0" w:color="C39E92" w:themeColor="accent4" w:themeTint="99"/>
        <w:insideH w:val="single" w:sz="2" w:space="0" w:color="C39E92" w:themeColor="accent4" w:themeTint="99"/>
        <w:insideV w:val="single" w:sz="2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9E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DB5B5" w:themeColor="accent5" w:themeTint="99"/>
        <w:bottom w:val="single" w:sz="2" w:space="0" w:color="BDB5B5" w:themeColor="accent5" w:themeTint="99"/>
        <w:insideH w:val="single" w:sz="2" w:space="0" w:color="BDB5B5" w:themeColor="accent5" w:themeTint="99"/>
        <w:insideV w:val="single" w:sz="2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B5B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89A9A" w:themeColor="accent6" w:themeTint="99"/>
        <w:bottom w:val="single" w:sz="2" w:space="0" w:color="B89A9A" w:themeColor="accent6" w:themeTint="99"/>
        <w:insideH w:val="single" w:sz="2" w:space="0" w:color="B89A9A" w:themeColor="accent6" w:themeTint="99"/>
        <w:insideV w:val="single" w:sz="2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A9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D7BEB6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D0BC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9230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CC99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9230B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ind w:left="864" w:right="864"/>
      <w:jc w:val="center"/>
    </w:pPr>
    <w:rPr>
      <w:i/>
      <w:iCs/>
      <w:color w:val="69230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9230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9230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6A4D" w:themeColor="accent3" w:themeShade="BF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E8C69" w:themeColor="accent1" w:themeTint="99"/>
        <w:bottom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7BBA5" w:themeColor="accent3" w:themeTint="99"/>
        <w:bottom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39E92" w:themeColor="accent4" w:themeTint="99"/>
        <w:bottom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DB5B5" w:themeColor="accent5" w:themeTint="99"/>
        <w:bottom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89A9A" w:themeColor="accent6" w:themeTint="99"/>
        <w:bottom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4817" w:themeColor="accent1"/>
          <w:right w:val="single" w:sz="4" w:space="0" w:color="D34817" w:themeColor="accent1"/>
        </w:tcBorders>
      </w:tcPr>
    </w:tblStylePr>
    <w:tblStylePr w:type="band1Horz">
      <w:tblPr/>
      <w:tcPr>
        <w:tcBorders>
          <w:top w:val="single" w:sz="4" w:space="0" w:color="D34817" w:themeColor="accent1"/>
          <w:bottom w:val="single" w:sz="4" w:space="0" w:color="D3481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4817" w:themeColor="accent1"/>
          <w:left w:val="nil"/>
        </w:tcBorders>
      </w:tcPr>
    </w:tblStylePr>
    <w:tblStylePr w:type="swCell">
      <w:tblPr/>
      <w:tcPr>
        <w:tcBorders>
          <w:top w:val="double" w:sz="4" w:space="0" w:color="D3481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D1F" w:themeColor="accent2"/>
          <w:right w:val="single" w:sz="4" w:space="0" w:color="9B2D1F" w:themeColor="accent2"/>
        </w:tcBorders>
      </w:tcPr>
    </w:tblStylePr>
    <w:tblStylePr w:type="band1Horz">
      <w:tblPr/>
      <w:tcPr>
        <w:tcBorders>
          <w:top w:val="single" w:sz="4" w:space="0" w:color="9B2D1F" w:themeColor="accent2"/>
          <w:bottom w:val="single" w:sz="4" w:space="0" w:color="9B2D1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D1F" w:themeColor="accent2"/>
          <w:left w:val="nil"/>
        </w:tcBorders>
      </w:tcPr>
    </w:tblStylePr>
    <w:tblStylePr w:type="swCell">
      <w:tblPr/>
      <w:tcPr>
        <w:tcBorders>
          <w:top w:val="double" w:sz="4" w:space="0" w:color="9B2D1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28E6A" w:themeColor="accent3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8E6A" w:themeColor="accent3"/>
          <w:right w:val="single" w:sz="4" w:space="0" w:color="A28E6A" w:themeColor="accent3"/>
        </w:tcBorders>
      </w:tcPr>
    </w:tblStylePr>
    <w:tblStylePr w:type="band1Horz">
      <w:tblPr/>
      <w:tcPr>
        <w:tcBorders>
          <w:top w:val="single" w:sz="4" w:space="0" w:color="A28E6A" w:themeColor="accent3"/>
          <w:bottom w:val="single" w:sz="4" w:space="0" w:color="A2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8E6A" w:themeColor="accent3"/>
          <w:left w:val="nil"/>
        </w:tcBorders>
      </w:tcPr>
    </w:tblStylePr>
    <w:tblStylePr w:type="swCell">
      <w:tblPr/>
      <w:tcPr>
        <w:tcBorders>
          <w:top w:val="double" w:sz="4" w:space="0" w:color="A28E6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56251" w:themeColor="accent4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6251" w:themeColor="accent4"/>
          <w:right w:val="single" w:sz="4" w:space="0" w:color="956251" w:themeColor="accent4"/>
        </w:tcBorders>
      </w:tcPr>
    </w:tblStylePr>
    <w:tblStylePr w:type="band1Horz">
      <w:tblPr/>
      <w:tcPr>
        <w:tcBorders>
          <w:top w:val="single" w:sz="4" w:space="0" w:color="956251" w:themeColor="accent4"/>
          <w:bottom w:val="single" w:sz="4" w:space="0" w:color="9562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6251" w:themeColor="accent4"/>
          <w:left w:val="nil"/>
        </w:tcBorders>
      </w:tcPr>
    </w:tblStylePr>
    <w:tblStylePr w:type="swCell">
      <w:tblPr/>
      <w:tcPr>
        <w:tcBorders>
          <w:top w:val="double" w:sz="4" w:space="0" w:color="95625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18485" w:themeColor="accent5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485" w:themeColor="accent5"/>
          <w:right w:val="single" w:sz="4" w:space="0" w:color="918485" w:themeColor="accent5"/>
        </w:tcBorders>
      </w:tcPr>
    </w:tblStylePr>
    <w:tblStylePr w:type="band1Horz">
      <w:tblPr/>
      <w:tcPr>
        <w:tcBorders>
          <w:top w:val="single" w:sz="4" w:space="0" w:color="918485" w:themeColor="accent5"/>
          <w:bottom w:val="single" w:sz="4" w:space="0" w:color="91848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485" w:themeColor="accent5"/>
          <w:left w:val="nil"/>
        </w:tcBorders>
      </w:tcPr>
    </w:tblStylePr>
    <w:tblStylePr w:type="swCell">
      <w:tblPr/>
      <w:tcPr>
        <w:tcBorders>
          <w:top w:val="double" w:sz="4" w:space="0" w:color="91848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55D5D" w:themeColor="accent6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5D5D" w:themeColor="accent6"/>
          <w:right w:val="single" w:sz="4" w:space="0" w:color="855D5D" w:themeColor="accent6"/>
        </w:tcBorders>
      </w:tcPr>
    </w:tblStylePr>
    <w:tblStylePr w:type="band1Horz">
      <w:tblPr/>
      <w:tcPr>
        <w:tcBorders>
          <w:top w:val="single" w:sz="4" w:space="0" w:color="855D5D" w:themeColor="accent6"/>
          <w:bottom w:val="single" w:sz="4" w:space="0" w:color="855D5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5D5D" w:themeColor="accent6"/>
          <w:left w:val="nil"/>
        </w:tcBorders>
      </w:tcPr>
    </w:tblStylePr>
    <w:tblStylePr w:type="swCell">
      <w:tblPr/>
      <w:tcPr>
        <w:tcBorders>
          <w:top w:val="double" w:sz="4" w:space="0" w:color="855D5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tblBorders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2D1F" w:themeColor="accent2"/>
        <w:left w:val="single" w:sz="24" w:space="0" w:color="9B2D1F" w:themeColor="accent2"/>
        <w:bottom w:val="single" w:sz="24" w:space="0" w:color="9B2D1F" w:themeColor="accent2"/>
        <w:right w:val="single" w:sz="24" w:space="0" w:color="9B2D1F" w:themeColor="accent2"/>
      </w:tblBorders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8E6A" w:themeColor="accent3"/>
        <w:left w:val="single" w:sz="24" w:space="0" w:color="A28E6A" w:themeColor="accent3"/>
        <w:bottom w:val="single" w:sz="24" w:space="0" w:color="A28E6A" w:themeColor="accent3"/>
        <w:right w:val="single" w:sz="24" w:space="0" w:color="A28E6A" w:themeColor="accent3"/>
      </w:tblBorders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56251" w:themeColor="accent4"/>
        <w:left w:val="single" w:sz="24" w:space="0" w:color="956251" w:themeColor="accent4"/>
        <w:bottom w:val="single" w:sz="24" w:space="0" w:color="956251" w:themeColor="accent4"/>
        <w:right w:val="single" w:sz="24" w:space="0" w:color="956251" w:themeColor="accent4"/>
      </w:tblBorders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8485" w:themeColor="accent5"/>
        <w:left w:val="single" w:sz="24" w:space="0" w:color="918485" w:themeColor="accent5"/>
        <w:bottom w:val="single" w:sz="24" w:space="0" w:color="918485" w:themeColor="accent5"/>
        <w:right w:val="single" w:sz="24" w:space="0" w:color="918485" w:themeColor="accent5"/>
      </w:tblBorders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5D5D" w:themeColor="accent6"/>
        <w:left w:val="single" w:sz="24" w:space="0" w:color="855D5D" w:themeColor="accent6"/>
        <w:bottom w:val="single" w:sz="24" w:space="0" w:color="855D5D" w:themeColor="accent6"/>
        <w:right w:val="single" w:sz="24" w:space="0" w:color="855D5D" w:themeColor="accent6"/>
      </w:tblBorders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D34817" w:themeColor="accent1"/>
        <w:bottom w:val="single" w:sz="4" w:space="0" w:color="D3481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3481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9B2D1F" w:themeColor="accent2"/>
        <w:bottom w:val="single" w:sz="4" w:space="0" w:color="9B2D1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2D1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A28E6A" w:themeColor="accent3"/>
        <w:bottom w:val="single" w:sz="4" w:space="0" w:color="A28E6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28E6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956251" w:themeColor="accent4"/>
        <w:bottom w:val="single" w:sz="4" w:space="0" w:color="95625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562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918485" w:themeColor="accent5"/>
        <w:bottom w:val="single" w:sz="4" w:space="0" w:color="91848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1848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855D5D" w:themeColor="accent6"/>
        <w:bottom w:val="single" w:sz="4" w:space="0" w:color="855D5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55D5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9D3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481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481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481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481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73211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D1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D1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D1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D1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6A4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8E6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8E6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8E6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8E6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6F493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62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62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62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62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6D626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48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48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48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48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63454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5D5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5D5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5D5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5D5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  <w:insideV w:val="single" w:sz="8" w:space="0" w:color="EA6F44" w:themeColor="accent1" w:themeTint="BF"/>
      </w:tblBorders>
    </w:tblPr>
    <w:tcPr>
      <w:shd w:val="clear" w:color="auto" w:fill="F8CF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F4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  <w:insideV w:val="single" w:sz="8" w:space="0" w:color="D64634" w:themeColor="accent2" w:themeTint="BF"/>
      </w:tblBorders>
    </w:tblPr>
    <w:tcPr>
      <w:shd w:val="clear" w:color="auto" w:fill="F1C1B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463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  <w:insideV w:val="single" w:sz="8" w:space="0" w:color="B9AA8F" w:themeColor="accent3" w:themeTint="BF"/>
      </w:tblBorders>
    </w:tblPr>
    <w:tcPr>
      <w:shd w:val="clear" w:color="auto" w:fill="E8E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AA8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  <w:insideV w:val="single" w:sz="8" w:space="0" w:color="B58676" w:themeColor="accent4" w:themeTint="BF"/>
      </w:tblBorders>
    </w:tblPr>
    <w:tcPr>
      <w:shd w:val="clear" w:color="auto" w:fill="E6D7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67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  <w:insideV w:val="single" w:sz="8" w:space="0" w:color="ACA2A3" w:themeColor="accent5" w:themeTint="BF"/>
      </w:tblBorders>
    </w:tblPr>
    <w:tcPr>
      <w:shd w:val="clear" w:color="auto" w:fill="E3E0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2A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  <w:insideV w:val="single" w:sz="8" w:space="0" w:color="A78181" w:themeColor="accent6" w:themeTint="BF"/>
      </w:tblBorders>
    </w:tblPr>
    <w:tcPr>
      <w:shd w:val="clear" w:color="auto" w:fill="E2D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1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cPr>
      <w:shd w:val="clear" w:color="auto" w:fill="F1C1B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C8" w:themeFill="accent2" w:themeFillTint="33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tcBorders>
          <w:insideH w:val="single" w:sz="6" w:space="0" w:color="9B2D1F" w:themeColor="accent2"/>
          <w:insideV w:val="single" w:sz="6" w:space="0" w:color="9B2D1F" w:themeColor="accent2"/>
        </w:tcBorders>
        <w:shd w:val="clear" w:color="auto" w:fill="E4847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cPr>
      <w:shd w:val="clear" w:color="auto" w:fill="E8E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8E1" w:themeFill="accent3" w:themeFillTint="33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tcBorders>
          <w:insideH w:val="single" w:sz="6" w:space="0" w:color="A28E6A" w:themeColor="accent3"/>
          <w:insideV w:val="single" w:sz="6" w:space="0" w:color="A28E6A" w:themeColor="accent3"/>
        </w:tcBorders>
        <w:shd w:val="clear" w:color="auto" w:fill="D0C6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cPr>
      <w:shd w:val="clear" w:color="auto" w:fill="E6D7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DA" w:themeFill="accent4" w:themeFillTint="33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tcBorders>
          <w:insideH w:val="single" w:sz="6" w:space="0" w:color="956251" w:themeColor="accent4"/>
          <w:insideV w:val="single" w:sz="6" w:space="0" w:color="956251" w:themeColor="accent4"/>
        </w:tcBorders>
        <w:shd w:val="clear" w:color="auto" w:fill="CD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cPr>
      <w:shd w:val="clear" w:color="auto" w:fill="E3E0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E6" w:themeFill="accent5" w:themeFillTint="33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tcBorders>
          <w:insideH w:val="single" w:sz="6" w:space="0" w:color="918485" w:themeColor="accent5"/>
          <w:insideV w:val="single" w:sz="6" w:space="0" w:color="918485" w:themeColor="accent5"/>
        </w:tcBorders>
        <w:shd w:val="clear" w:color="auto" w:fill="C8C1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cPr>
      <w:shd w:val="clear" w:color="auto" w:fill="E2D5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DDD" w:themeFill="accent6" w:themeFillTint="33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tcBorders>
          <w:insideH w:val="single" w:sz="6" w:space="0" w:color="855D5D" w:themeColor="accent6"/>
          <w:insideV w:val="single" w:sz="6" w:space="0" w:color="855D5D" w:themeColor="accent6"/>
        </w:tcBorders>
        <w:shd w:val="clear" w:color="auto" w:fill="C4ABA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1B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847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847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6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6B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7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AEA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5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BA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BA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4817" w:themeColor="accen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shd w:val="clear" w:color="auto" w:fill="F8CFC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D1F" w:themeColor="accent2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shd w:val="clear" w:color="auto" w:fill="F1C1B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8E6A" w:themeColor="accent3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shd w:val="clear" w:color="auto" w:fill="E8E2D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6251" w:themeColor="accent4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shd w:val="clear" w:color="auto" w:fill="E6D7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485" w:themeColor="accent5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shd w:val="clear" w:color="auto" w:fill="E3E0E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5D5D" w:themeColor="accent6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shd w:val="clear" w:color="auto" w:fill="E2D5D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D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D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1B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6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6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7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48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48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0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7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9230B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oat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D528A183CA4C598AC45122D038F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2D135-5644-4B66-84BF-F625BF84CF96}"/>
      </w:docPartPr>
      <w:docPartBody>
        <w:p w:rsidR="002E67F8" w:rsidRDefault="00686FF4">
          <w:pPr>
            <w:pStyle w:val="A1D528A183CA4C598AC45122D038F8AA"/>
          </w:pPr>
          <w:r w:rsidRPr="00843164">
            <w:t>Experience</w:t>
          </w:r>
        </w:p>
      </w:docPartBody>
    </w:docPart>
    <w:docPart>
      <w:docPartPr>
        <w:name w:val="D25C57C75EBF4CC393DB1B132CAA9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C2027-B018-4001-838A-E616F14C5468}"/>
      </w:docPartPr>
      <w:docPartBody>
        <w:p w:rsidR="002E67F8" w:rsidRDefault="00686FF4">
          <w:pPr>
            <w:pStyle w:val="D25C57C75EBF4CC393DB1B132CAA92EE"/>
          </w:pPr>
          <w:r w:rsidRPr="00843164">
            <w:t>Education</w:t>
          </w:r>
        </w:p>
      </w:docPartBody>
    </w:docPart>
    <w:docPart>
      <w:docPartPr>
        <w:name w:val="282D768810A749CE98431346DA8DC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5D861-FC2C-45F3-A426-A00C62D61DE9}"/>
      </w:docPartPr>
      <w:docPartBody>
        <w:p w:rsidR="002E67F8" w:rsidRDefault="00686FF4">
          <w:pPr>
            <w:pStyle w:val="282D768810A749CE98431346DA8DCBC6"/>
          </w:pPr>
          <w:r w:rsidRPr="00843164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13"/>
    <w:rsid w:val="00054365"/>
    <w:rsid w:val="002E67F8"/>
    <w:rsid w:val="004D2513"/>
    <w:rsid w:val="00686FF4"/>
    <w:rsid w:val="006A5508"/>
    <w:rsid w:val="00B065F0"/>
    <w:rsid w:val="00E4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6A1BDEC1FF49E1882FA80C2F92C551">
    <w:name w:val="286A1BDEC1FF49E1882FA80C2F92C551"/>
  </w:style>
  <w:style w:type="paragraph" w:customStyle="1" w:styleId="18417D8EDFD043AC93A51E5BC80A25BC">
    <w:name w:val="18417D8EDFD043AC93A51E5BC80A25BC"/>
  </w:style>
  <w:style w:type="paragraph" w:customStyle="1" w:styleId="367B850D4860441DAFEC182E185576D3">
    <w:name w:val="367B850D4860441DAFEC182E185576D3"/>
  </w:style>
  <w:style w:type="paragraph" w:customStyle="1" w:styleId="1D9E1D2A35DA4B929587F149B88486F3">
    <w:name w:val="1D9E1D2A35DA4B929587F149B88486F3"/>
  </w:style>
  <w:style w:type="paragraph" w:customStyle="1" w:styleId="9A4A5F3027E34E02853C7728D467D844">
    <w:name w:val="9A4A5F3027E34E02853C7728D467D844"/>
  </w:style>
  <w:style w:type="paragraph" w:customStyle="1" w:styleId="4222446E86D24158BA24E448743CFFC4">
    <w:name w:val="4222446E86D24158BA24E448743CFFC4"/>
  </w:style>
  <w:style w:type="paragraph" w:customStyle="1" w:styleId="DAC02F82944141B4A72CF4B5576B69EA">
    <w:name w:val="DAC02F82944141B4A72CF4B5576B69EA"/>
  </w:style>
  <w:style w:type="paragraph" w:customStyle="1" w:styleId="280B4B87F4764272A2B731259CB0C57E">
    <w:name w:val="280B4B87F4764272A2B731259CB0C57E"/>
  </w:style>
  <w:style w:type="paragraph" w:customStyle="1" w:styleId="A1D528A183CA4C598AC45122D038F8AA">
    <w:name w:val="A1D528A183CA4C598AC45122D038F8AA"/>
  </w:style>
  <w:style w:type="paragraph" w:customStyle="1" w:styleId="AD14679384BC497F80D9D77310B2CB58">
    <w:name w:val="AD14679384BC497F80D9D77310B2CB58"/>
  </w:style>
  <w:style w:type="paragraph" w:customStyle="1" w:styleId="82AFA04CE79E410CBE2FF2B90BBC41B3">
    <w:name w:val="82AFA04CE79E410CBE2FF2B90BBC41B3"/>
  </w:style>
  <w:style w:type="paragraph" w:customStyle="1" w:styleId="3076A1CDBD0242EB989CB5227C836F1A">
    <w:name w:val="3076A1CDBD0242EB989CB5227C836F1A"/>
  </w:style>
  <w:style w:type="character" w:styleId="Emphasis">
    <w:name w:val="Emphasis"/>
    <w:basedOn w:val="DefaultParagraphFont"/>
    <w:uiPriority w:val="7"/>
    <w:unhideWhenUsed/>
    <w:qFormat/>
    <w:rsid w:val="004D2513"/>
    <w:rPr>
      <w:i/>
      <w:iCs/>
      <w:color w:val="404040" w:themeColor="text1" w:themeTint="BF"/>
    </w:rPr>
  </w:style>
  <w:style w:type="paragraph" w:customStyle="1" w:styleId="EF8CB01F85B542C788E42ED1C9779316">
    <w:name w:val="EF8CB01F85B542C788E42ED1C9779316"/>
  </w:style>
  <w:style w:type="paragraph" w:customStyle="1" w:styleId="608ACAA318B948DD801F0D319138F1C1">
    <w:name w:val="608ACAA318B948DD801F0D319138F1C1"/>
  </w:style>
  <w:style w:type="paragraph" w:customStyle="1" w:styleId="1A436201B5C54ECAAD9F7E6E580ABE34">
    <w:name w:val="1A436201B5C54ECAAD9F7E6E580ABE34"/>
  </w:style>
  <w:style w:type="paragraph" w:customStyle="1" w:styleId="23233A4EFBE84678B6F3E1ADA8C05444">
    <w:name w:val="23233A4EFBE84678B6F3E1ADA8C05444"/>
  </w:style>
  <w:style w:type="paragraph" w:customStyle="1" w:styleId="7F192DDEF13145D4A0B4B0CDF9179631">
    <w:name w:val="7F192DDEF13145D4A0B4B0CDF9179631"/>
  </w:style>
  <w:style w:type="paragraph" w:customStyle="1" w:styleId="364B7D0F8DD04F05B56ACCC7F7DF0E43">
    <w:name w:val="364B7D0F8DD04F05B56ACCC7F7DF0E43"/>
  </w:style>
  <w:style w:type="paragraph" w:customStyle="1" w:styleId="F5DBCD481B7A4EE28730D466C543F889">
    <w:name w:val="F5DBCD481B7A4EE28730D466C543F889"/>
  </w:style>
  <w:style w:type="paragraph" w:customStyle="1" w:styleId="D25C57C75EBF4CC393DB1B132CAA92EE">
    <w:name w:val="D25C57C75EBF4CC393DB1B132CAA92EE"/>
  </w:style>
  <w:style w:type="paragraph" w:customStyle="1" w:styleId="2AE4189408424880802FFBEE364373F5">
    <w:name w:val="2AE4189408424880802FFBEE364373F5"/>
  </w:style>
  <w:style w:type="paragraph" w:customStyle="1" w:styleId="073859F4F9084872BC3460829C67AB0E">
    <w:name w:val="073859F4F9084872BC3460829C67AB0E"/>
  </w:style>
  <w:style w:type="paragraph" w:customStyle="1" w:styleId="5DDCAB63CE054EAAB40FCA5BB3DFB3B8">
    <w:name w:val="5DDCAB63CE054EAAB40FCA5BB3DFB3B8"/>
  </w:style>
  <w:style w:type="paragraph" w:customStyle="1" w:styleId="0E930A8F94E34333B85D0A4B585CAF70">
    <w:name w:val="0E930A8F94E34333B85D0A4B585CAF70"/>
  </w:style>
  <w:style w:type="paragraph" w:customStyle="1" w:styleId="0BD710238107428880747002F06E5265">
    <w:name w:val="0BD710238107428880747002F06E5265"/>
  </w:style>
  <w:style w:type="paragraph" w:customStyle="1" w:styleId="282D768810A749CE98431346DA8DCBC6">
    <w:name w:val="282D768810A749CE98431346DA8DCBC6"/>
  </w:style>
  <w:style w:type="paragraph" w:customStyle="1" w:styleId="0274BC3E6AC1403987DC6A36D06F6CD5">
    <w:name w:val="0274BC3E6AC1403987DC6A36D06F6CD5"/>
  </w:style>
  <w:style w:type="paragraph" w:customStyle="1" w:styleId="179032AD3013490FA569170F3A2F9712">
    <w:name w:val="179032AD3013490FA569170F3A2F9712"/>
  </w:style>
  <w:style w:type="paragraph" w:customStyle="1" w:styleId="450ACD9CEA60437EB37788BC98885155">
    <w:name w:val="450ACD9CEA60437EB37788BC98885155"/>
  </w:style>
  <w:style w:type="paragraph" w:customStyle="1" w:styleId="EFC805BE1A664414A08C464D7E75E308">
    <w:name w:val="EFC805BE1A664414A08C464D7E75E308"/>
    <w:rsid w:val="004D2513"/>
  </w:style>
  <w:style w:type="paragraph" w:customStyle="1" w:styleId="2C71029F454748CF91D494EF41771F21">
    <w:name w:val="2C71029F454748CF91D494EF41771F21"/>
    <w:rsid w:val="004D2513"/>
  </w:style>
  <w:style w:type="paragraph" w:customStyle="1" w:styleId="BA0110C897A9477D8E03C2F5E9657EDF">
    <w:name w:val="BA0110C897A9477D8E03C2F5E9657EDF"/>
    <w:rsid w:val="004D2513"/>
  </w:style>
  <w:style w:type="paragraph" w:customStyle="1" w:styleId="07BDC33AD325436ABB914AF7A25DADFC">
    <w:name w:val="07BDC33AD325436ABB914AF7A25DADFC"/>
    <w:rsid w:val="004D2513"/>
  </w:style>
  <w:style w:type="paragraph" w:customStyle="1" w:styleId="77EE498B3CE647E1B3F6B77C08C9768D">
    <w:name w:val="77EE498B3CE647E1B3F6B77C08C9768D"/>
    <w:rsid w:val="004D2513"/>
  </w:style>
  <w:style w:type="paragraph" w:customStyle="1" w:styleId="E2A8654F88E546DFA2D1E73375C19722">
    <w:name w:val="E2A8654F88E546DFA2D1E73375C19722"/>
    <w:rsid w:val="004D2513"/>
  </w:style>
  <w:style w:type="paragraph" w:customStyle="1" w:styleId="93DA8D678C2649DE854B6A54B588021F">
    <w:name w:val="93DA8D678C2649DE854B6A54B588021F"/>
    <w:rsid w:val="004D2513"/>
  </w:style>
  <w:style w:type="paragraph" w:customStyle="1" w:styleId="3677AAD5C1D54AEFB5D2190BAC9BA154">
    <w:name w:val="3677AAD5C1D54AEFB5D2190BAC9BA154"/>
    <w:rsid w:val="004D2513"/>
  </w:style>
  <w:style w:type="paragraph" w:customStyle="1" w:styleId="DC925D85A89941A59AF043B1B4F8F5DF">
    <w:name w:val="DC925D85A89941A59AF043B1B4F8F5DF"/>
    <w:rsid w:val="004D2513"/>
  </w:style>
  <w:style w:type="paragraph" w:customStyle="1" w:styleId="3543FB608CB2457FA9E3FC22720E672B">
    <w:name w:val="3543FB608CB2457FA9E3FC22720E672B"/>
    <w:rsid w:val="004D2513"/>
  </w:style>
  <w:style w:type="paragraph" w:customStyle="1" w:styleId="F9027579F78745F38B8037A06A9886B8">
    <w:name w:val="F9027579F78745F38B8037A06A9886B8"/>
    <w:rsid w:val="004D2513"/>
  </w:style>
  <w:style w:type="paragraph" w:customStyle="1" w:styleId="87E34100FCEF421F872FA0B71DDC5B6D">
    <w:name w:val="87E34100FCEF421F872FA0B71DDC5B6D"/>
    <w:rsid w:val="004D2513"/>
  </w:style>
  <w:style w:type="paragraph" w:customStyle="1" w:styleId="FE8E5B130CCE4465A99CCCCC97D42B32">
    <w:name w:val="FE8E5B130CCE4465A99CCCCC97D42B32"/>
    <w:rsid w:val="004D2513"/>
  </w:style>
  <w:style w:type="paragraph" w:customStyle="1" w:styleId="4512548E7EA942C0B0C8F346B539020F">
    <w:name w:val="4512548E7EA942C0B0C8F346B539020F"/>
    <w:rsid w:val="004D2513"/>
  </w:style>
  <w:style w:type="paragraph" w:customStyle="1" w:styleId="5ADC72BB4F4B4EA087FECD95A55D5371">
    <w:name w:val="5ADC72BB4F4B4EA087FECD95A55D5371"/>
    <w:rsid w:val="004D2513"/>
  </w:style>
  <w:style w:type="paragraph" w:customStyle="1" w:styleId="98F5370FFB9846759C0A426B03F51C08">
    <w:name w:val="98F5370FFB9846759C0A426B03F51C08"/>
    <w:rsid w:val="004D2513"/>
  </w:style>
  <w:style w:type="paragraph" w:customStyle="1" w:styleId="BF7A2CCE5DB14E3E84E9F213E4283D3C">
    <w:name w:val="BF7A2CCE5DB14E3E84E9F213E4283D3C"/>
    <w:rsid w:val="004D2513"/>
  </w:style>
  <w:style w:type="paragraph" w:customStyle="1" w:styleId="C26706A16BAF43CF9CB1CEAD65B3FE44">
    <w:name w:val="C26706A16BAF43CF9CB1CEAD65B3FE44"/>
    <w:rsid w:val="004D2513"/>
  </w:style>
  <w:style w:type="paragraph" w:customStyle="1" w:styleId="E4F263A81DEE452B86FD4E62DC720C18">
    <w:name w:val="E4F263A81DEE452B86FD4E62DC720C18"/>
    <w:rsid w:val="004D2513"/>
  </w:style>
  <w:style w:type="paragraph" w:customStyle="1" w:styleId="5693BCE9F06846249F4B0FEE3F00B5ED">
    <w:name w:val="5693BCE9F06846249F4B0FEE3F00B5ED"/>
    <w:rsid w:val="004D2513"/>
  </w:style>
  <w:style w:type="paragraph" w:customStyle="1" w:styleId="A4A155A974D847A89D25483DA8CD3EE4">
    <w:name w:val="A4A155A974D847A89D25483DA8CD3EE4"/>
    <w:rsid w:val="004D2513"/>
  </w:style>
  <w:style w:type="paragraph" w:customStyle="1" w:styleId="9D5104A4511641A39ABB8A58F1135136">
    <w:name w:val="9D5104A4511641A39ABB8A58F1135136"/>
    <w:rsid w:val="004D2513"/>
  </w:style>
  <w:style w:type="paragraph" w:customStyle="1" w:styleId="FECD0FCDDC1E426488409D61FA3AA2D1">
    <w:name w:val="FECD0FCDDC1E426488409D61FA3AA2D1"/>
    <w:rsid w:val="004D2513"/>
  </w:style>
  <w:style w:type="paragraph" w:customStyle="1" w:styleId="762B6CB5F86E44D0A7047F796233BE9B">
    <w:name w:val="762B6CB5F86E44D0A7047F796233BE9B"/>
    <w:rsid w:val="004D2513"/>
  </w:style>
  <w:style w:type="paragraph" w:customStyle="1" w:styleId="55044BD530E043F28E3882C56AFF00D2">
    <w:name w:val="55044BD530E043F28E3882C56AFF00D2"/>
    <w:rsid w:val="004D2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Exploring Series</dc:creator>
  <cp:lastModifiedBy>Mary Anne Poatsy</cp:lastModifiedBy>
  <cp:revision>4</cp:revision>
  <dcterms:created xsi:type="dcterms:W3CDTF">2018-04-16T22:47:00Z</dcterms:created>
  <dcterms:modified xsi:type="dcterms:W3CDTF">2018-04-16T23:01:00Z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